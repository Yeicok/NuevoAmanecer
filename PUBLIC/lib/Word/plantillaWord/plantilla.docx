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Y="584"/>
        <w:tblW w:w="9163" w:type="dxa"/>
        <w:tblLook w:val="04A0" w:firstRow="1" w:lastRow="0" w:firstColumn="1" w:lastColumn="0" w:noHBand="0" w:noVBand="1"/>
      </w:tblPr>
      <w:tblGrid>
        <w:gridCol w:w="5884"/>
        <w:gridCol w:w="1595"/>
        <w:gridCol w:w="1684"/>
      </w:tblGrid>
      <w:tr w:rsidR="00850F00" w14:paraId="41D6EDA1" w14:textId="77777777" w:rsidTr="00850F00">
        <w:trPr>
          <w:trHeight w:val="416"/>
        </w:trPr>
        <w:tc>
          <w:tcPr>
            <w:tcW w:w="5884" w:type="dxa"/>
          </w:tcPr>
          <w:p w14:paraId="24D3396F" w14:textId="77777777" w:rsidR="00850F00" w:rsidRPr="00895473" w:rsidRDefault="00850F00" w:rsidP="00850F0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595" w:type="dxa"/>
          </w:tcPr>
          <w:p w14:paraId="564F0BA0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684" w:type="dxa"/>
          </w:tcPr>
          <w:p w14:paraId="317DCAB9" w14:textId="77777777" w:rsidR="00850F00" w:rsidRPr="00895473" w:rsidRDefault="00850F00" w:rsidP="00850F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850F00" w14:paraId="14BCA7B5" w14:textId="77777777" w:rsidTr="00850F00">
        <w:trPr>
          <w:trHeight w:val="424"/>
        </w:trPr>
        <w:tc>
          <w:tcPr>
            <w:tcW w:w="5884" w:type="dxa"/>
          </w:tcPr>
          <w:p w14:paraId="6D670BD5" w14:textId="77777777" w:rsidR="00850F00" w:rsidRPr="00601E39" w:rsidRDefault="00850F00" w:rsidP="00850F00">
            <w:pPr>
              <w:pStyle w:val="Sinespaciado"/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nombres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95" w:type="dxa"/>
          </w:tcPr>
          <w:p w14:paraId="253DDC1F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turnos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684" w:type="dxa"/>
          </w:tcPr>
          <w:p w14:paraId="513260E9" w14:textId="77777777" w:rsidR="00850F00" w:rsidRPr="00601E39" w:rsidRDefault="00850F00" w:rsidP="00850F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fechas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DB90789" w14:textId="1FBD5E3C" w:rsidR="00850F00" w:rsidRDefault="002C7E8E">
      <w:pPr>
        <w:rPr>
          <w:noProof/>
          <w:color w:val="000000"/>
          <w:sz w:val="27"/>
          <w:szCs w:val="27"/>
          <w:lang w:val="es-CO" w:eastAsia="es-CO"/>
        </w:rPr>
      </w:pPr>
      <w:r>
        <w:rPr>
          <w:noProof/>
          <w:color w:val="000000"/>
          <w:sz w:val="27"/>
          <w:szCs w:val="27"/>
          <w:lang w:val="es-CO" w:eastAsia="es-CO"/>
        </w:rPr>
        <w:drawing>
          <wp:anchor distT="0" distB="0" distL="114300" distR="114300" simplePos="0" relativeHeight="251679232" behindDoc="0" locked="0" layoutInCell="1" allowOverlap="1" wp14:anchorId="7B80F78E" wp14:editId="1A9CFCEB">
            <wp:simplePos x="0" y="0"/>
            <wp:positionH relativeFrom="margin">
              <wp:posOffset>-600075</wp:posOffset>
            </wp:positionH>
            <wp:positionV relativeFrom="paragraph">
              <wp:posOffset>-958215</wp:posOffset>
            </wp:positionV>
            <wp:extent cx="1152525" cy="1281747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8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F00">
        <w:rPr>
          <w:noProof/>
          <w:color w:val="000000"/>
          <w:sz w:val="27"/>
          <w:szCs w:val="27"/>
          <w:lang w:val="es-CO" w:eastAsia="es-CO"/>
        </w:rPr>
        <w:t xml:space="preserve"> </w:t>
      </w:r>
    </w:p>
    <w:p w14:paraId="03A029BA" w14:textId="6B89C7A8" w:rsidR="00EC6A06" w:rsidRDefault="00EC6A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A06" w14:paraId="5E628900" w14:textId="77777777" w:rsidTr="00AA5957">
        <w:tc>
          <w:tcPr>
            <w:tcW w:w="9166" w:type="dxa"/>
          </w:tcPr>
          <w:p w14:paraId="55595018" w14:textId="126B1912" w:rsidR="00EC6A06" w:rsidRDefault="00EC6A06">
            <w:r w:rsidRPr="00EC6A06">
              <w:t>NOTAS DE ENFERMERIA</w:t>
            </w:r>
          </w:p>
        </w:tc>
      </w:tr>
      <w:tr w:rsidR="00EC6A06" w14:paraId="0F9971D6" w14:textId="77777777" w:rsidTr="00EC6A06">
        <w:trPr>
          <w:trHeight w:val="551"/>
        </w:trPr>
        <w:tc>
          <w:tcPr>
            <w:tcW w:w="9166" w:type="dxa"/>
          </w:tcPr>
          <w:p w14:paraId="6AE934BF" w14:textId="070F12A7" w:rsidR="00EC6A06" w:rsidRDefault="00EC6A06" w:rsidP="00EC6A06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>
              <w:rPr>
                <w:rFonts w:ascii="Arial" w:hAnsi="Arial" w:cs="Arial"/>
                <w:sz w:val="24"/>
                <w:szCs w:val="24"/>
              </w:rPr>
              <w:t>notas</w:t>
            </w:r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42B6136" w14:textId="599864D8" w:rsidR="00384920" w:rsidRDefault="003849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6"/>
        <w:gridCol w:w="1953"/>
        <w:gridCol w:w="5547"/>
      </w:tblGrid>
      <w:tr w:rsidR="00043698" w14:paraId="1BBAB998" w14:textId="77777777" w:rsidTr="00043698">
        <w:trPr>
          <w:trHeight w:val="539"/>
        </w:trPr>
        <w:tc>
          <w:tcPr>
            <w:tcW w:w="9166" w:type="dxa"/>
            <w:gridSpan w:val="3"/>
          </w:tcPr>
          <w:p w14:paraId="53847649" w14:textId="6BF19BA7" w:rsidR="00043698" w:rsidRDefault="00043698">
            <w:r w:rsidRPr="00043698">
              <w:t>NOTAS DE ENFERMERIA</w:t>
            </w:r>
          </w:p>
        </w:tc>
      </w:tr>
      <w:tr w:rsidR="00384920" w14:paraId="0B0CFE1F" w14:textId="77777777" w:rsidTr="00043698">
        <w:trPr>
          <w:trHeight w:val="397"/>
        </w:trPr>
        <w:tc>
          <w:tcPr>
            <w:tcW w:w="1526" w:type="dxa"/>
          </w:tcPr>
          <w:p w14:paraId="7A5B6F17" w14:textId="7898DE77" w:rsidR="00384920" w:rsidRDefault="00043698">
            <w:r>
              <w:t>HORA</w:t>
            </w:r>
          </w:p>
        </w:tc>
        <w:tc>
          <w:tcPr>
            <w:tcW w:w="1984" w:type="dxa"/>
          </w:tcPr>
          <w:p w14:paraId="20C1B2E7" w14:textId="2A3785D9" w:rsidR="00384920" w:rsidRDefault="00043698">
            <w:r>
              <w:t>TIPO</w:t>
            </w:r>
          </w:p>
        </w:tc>
        <w:tc>
          <w:tcPr>
            <w:tcW w:w="5656" w:type="dxa"/>
          </w:tcPr>
          <w:p w14:paraId="41F910F9" w14:textId="2A18C34E" w:rsidR="00384920" w:rsidRDefault="00043698">
            <w:r>
              <w:t>DESCRIPCION</w:t>
            </w:r>
          </w:p>
        </w:tc>
      </w:tr>
      <w:tr w:rsidR="00384920" w14:paraId="095D9CB9" w14:textId="77777777" w:rsidTr="00043698">
        <w:trPr>
          <w:trHeight w:val="417"/>
        </w:trPr>
        <w:tc>
          <w:tcPr>
            <w:tcW w:w="1526" w:type="dxa"/>
          </w:tcPr>
          <w:p w14:paraId="402C2290" w14:textId="6EAD5EA9" w:rsidR="00384920" w:rsidRDefault="00043698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horaS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7836D197" w14:textId="086DE02C" w:rsidR="00384920" w:rsidRDefault="00043698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tipoS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6A13818B" w14:textId="12FF67B5" w:rsidR="00384920" w:rsidRDefault="00043698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descripcionS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4B69548" w14:textId="4500D988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4112" behindDoc="1" locked="0" layoutInCell="1" allowOverlap="1" wp14:anchorId="7527AC04" wp14:editId="0DFEF8F6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AFFDC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27A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.85pt;margin-top:394.4pt;width:247.5pt;height:110.6pt;z-index:-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" filled="f" stroked="f">
                <v:textbox style="mso-fit-shape-to-text:t">
                  <w:txbxContent>
                    <w:p w14:paraId="777AFFDC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954"/>
        <w:gridCol w:w="5551"/>
      </w:tblGrid>
      <w:tr w:rsidR="00043698" w14:paraId="56C26E5A" w14:textId="77777777" w:rsidTr="00043698">
        <w:trPr>
          <w:trHeight w:val="492"/>
        </w:trPr>
        <w:tc>
          <w:tcPr>
            <w:tcW w:w="9166" w:type="dxa"/>
            <w:gridSpan w:val="3"/>
          </w:tcPr>
          <w:p w14:paraId="0790BD7F" w14:textId="285877DD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BALANCE LIQUIDOS - LIQUIDOS ADMINISTRADOS</w:t>
            </w:r>
          </w:p>
        </w:tc>
      </w:tr>
      <w:tr w:rsidR="00043698" w14:paraId="241D853F" w14:textId="77777777" w:rsidTr="004B6C9C">
        <w:trPr>
          <w:trHeight w:val="397"/>
        </w:trPr>
        <w:tc>
          <w:tcPr>
            <w:tcW w:w="1526" w:type="dxa"/>
          </w:tcPr>
          <w:p w14:paraId="2B89B676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D299565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1F553D4D" w14:textId="77777777" w:rsidR="00043698" w:rsidRDefault="00043698" w:rsidP="004B6C9C">
            <w:r>
              <w:t>DESCRIPCION</w:t>
            </w:r>
          </w:p>
        </w:tc>
      </w:tr>
      <w:tr w:rsidR="00043698" w14:paraId="64A6FC3D" w14:textId="77777777" w:rsidTr="004B6C9C">
        <w:trPr>
          <w:trHeight w:val="417"/>
        </w:trPr>
        <w:tc>
          <w:tcPr>
            <w:tcW w:w="1526" w:type="dxa"/>
          </w:tcPr>
          <w:p w14:paraId="1B8D864C" w14:textId="0C1560B9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horaB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F65E53B" w14:textId="0C55A0E1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tipoB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2317D72F" w14:textId="73E7AC9A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705F4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5F49">
              <w:rPr>
                <w:rFonts w:ascii="Arial" w:hAnsi="Arial" w:cs="Arial"/>
                <w:sz w:val="24"/>
                <w:szCs w:val="24"/>
              </w:rPr>
              <w:t>descripcionB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3BC98E8" w14:textId="771BC094" w:rsidR="00043698" w:rsidRPr="00043698" w:rsidRDefault="00043698" w:rsidP="00043698">
      <w:pPr>
        <w:rPr>
          <w:b/>
          <w:bCs/>
          <w:iCs/>
        </w:rPr>
      </w:pPr>
      <w:r w:rsidRPr="00043698">
        <w:rPr>
          <w:iCs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78208" behindDoc="1" locked="0" layoutInCell="1" allowOverlap="1" wp14:anchorId="11070EAF" wp14:editId="56CAFB42">
                <wp:simplePos x="0" y="0"/>
                <wp:positionH relativeFrom="margin">
                  <wp:posOffset>137795</wp:posOffset>
                </wp:positionH>
                <wp:positionV relativeFrom="paragraph">
                  <wp:posOffset>5008880</wp:posOffset>
                </wp:positionV>
                <wp:extent cx="3143250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9E1" w14:textId="77777777" w:rsidR="00043698" w:rsidRPr="00D77C43" w:rsidRDefault="00043698" w:rsidP="000436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s-CO"/>
                              </w:rPr>
                              <w:t>CONOCIMIENTOS TECNICOS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70EAF" id="_x0000_s1027" type="#_x0000_t202" style="position:absolute;margin-left:10.85pt;margin-top:394.4pt;width:247.5pt;height:110.6pt;z-index:-251638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" filled="f" stroked="f">
                <v:textbox style="mso-fit-shape-to-text:t">
                  <w:txbxContent>
                    <w:p w14:paraId="0AFA69E1" w14:textId="77777777" w:rsidR="00043698" w:rsidRPr="00D77C43" w:rsidRDefault="00043698" w:rsidP="00043698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:lang w:val="es-CO"/>
                        </w:rPr>
                        <w:t>CONOCIMIENTOS TECNICOS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9"/>
        <w:gridCol w:w="1957"/>
        <w:gridCol w:w="5550"/>
      </w:tblGrid>
      <w:tr w:rsidR="00043698" w14:paraId="090379A1" w14:textId="77777777" w:rsidTr="00043698">
        <w:trPr>
          <w:trHeight w:val="446"/>
        </w:trPr>
        <w:tc>
          <w:tcPr>
            <w:tcW w:w="9166" w:type="dxa"/>
            <w:gridSpan w:val="3"/>
          </w:tcPr>
          <w:p w14:paraId="6E17256B" w14:textId="7EB7DC82" w:rsidR="00043698" w:rsidRDefault="00043698" w:rsidP="004B6C9C">
            <w:r w:rsidRPr="00043698">
              <w:rPr>
                <w:iCs/>
                <w:noProof/>
                <w:lang w:val="es-CO" w:eastAsia="es-CO"/>
              </w:rPr>
              <w:t>LIQUIDOS ELIMINADOS</w:t>
            </w:r>
          </w:p>
        </w:tc>
      </w:tr>
      <w:tr w:rsidR="00043698" w14:paraId="168DC368" w14:textId="77777777" w:rsidTr="004B6C9C">
        <w:trPr>
          <w:trHeight w:val="397"/>
        </w:trPr>
        <w:tc>
          <w:tcPr>
            <w:tcW w:w="1526" w:type="dxa"/>
          </w:tcPr>
          <w:p w14:paraId="3542D0A7" w14:textId="77777777" w:rsidR="00043698" w:rsidRDefault="00043698" w:rsidP="004B6C9C">
            <w:r>
              <w:t>HORA</w:t>
            </w:r>
          </w:p>
        </w:tc>
        <w:tc>
          <w:tcPr>
            <w:tcW w:w="1984" w:type="dxa"/>
          </w:tcPr>
          <w:p w14:paraId="5F4B5E5F" w14:textId="77777777" w:rsidR="00043698" w:rsidRDefault="00043698" w:rsidP="004B6C9C">
            <w:r>
              <w:t>TIPO</w:t>
            </w:r>
          </w:p>
        </w:tc>
        <w:tc>
          <w:tcPr>
            <w:tcW w:w="5656" w:type="dxa"/>
          </w:tcPr>
          <w:p w14:paraId="69705C31" w14:textId="77777777" w:rsidR="00043698" w:rsidRDefault="00043698" w:rsidP="004B6C9C">
            <w:r>
              <w:t>DESCRIPCION</w:t>
            </w:r>
          </w:p>
        </w:tc>
      </w:tr>
      <w:tr w:rsidR="00043698" w14:paraId="7786FF8F" w14:textId="77777777" w:rsidTr="004B6C9C">
        <w:trPr>
          <w:trHeight w:val="417"/>
        </w:trPr>
        <w:tc>
          <w:tcPr>
            <w:tcW w:w="1526" w:type="dxa"/>
          </w:tcPr>
          <w:p w14:paraId="578E2D12" w14:textId="2B2C5F44" w:rsidR="00043698" w:rsidRDefault="00043698" w:rsidP="004B6C9C"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>
              <w:rPr>
                <w:rFonts w:ascii="Arial" w:hAnsi="Arial" w:cs="Arial"/>
                <w:sz w:val="24"/>
                <w:szCs w:val="24"/>
              </w:rPr>
              <w:t>horaL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0463DF8A" w14:textId="1C9F971E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tipoL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656" w:type="dxa"/>
          </w:tcPr>
          <w:p w14:paraId="06835600" w14:textId="2FB4D7B0" w:rsidR="00043698" w:rsidRDefault="00043698" w:rsidP="004B6C9C"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descripcion</w:t>
            </w:r>
            <w:r w:rsidR="00705F49">
              <w:rPr>
                <w:rFonts w:ascii="Arial" w:hAnsi="Arial" w:cs="Arial"/>
                <w:sz w:val="24"/>
                <w:szCs w:val="24"/>
              </w:rPr>
              <w:t>L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A26F926" w14:textId="56BADD14" w:rsidR="00043698" w:rsidRDefault="0004369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92"/>
        <w:gridCol w:w="1948"/>
        <w:gridCol w:w="1535"/>
      </w:tblGrid>
      <w:tr w:rsidR="00043698" w14:paraId="1815D4FE" w14:textId="77777777" w:rsidTr="00043698">
        <w:trPr>
          <w:trHeight w:val="542"/>
        </w:trPr>
        <w:tc>
          <w:tcPr>
            <w:tcW w:w="9166" w:type="dxa"/>
            <w:gridSpan w:val="4"/>
          </w:tcPr>
          <w:p w14:paraId="33BDEC0F" w14:textId="59C01E35" w:rsidR="00043698" w:rsidRDefault="00043698">
            <w:pPr>
              <w:rPr>
                <w:lang w:val="es-CO"/>
              </w:rPr>
            </w:pPr>
            <w:r w:rsidRPr="00043698">
              <w:rPr>
                <w:lang w:val="es-CO"/>
              </w:rPr>
              <w:t>MEDICACION</w:t>
            </w:r>
          </w:p>
        </w:tc>
      </w:tr>
      <w:tr w:rsidR="00043698" w14:paraId="0ED47AF6" w14:textId="77777777" w:rsidTr="003F026C">
        <w:trPr>
          <w:trHeight w:val="433"/>
        </w:trPr>
        <w:tc>
          <w:tcPr>
            <w:tcW w:w="1668" w:type="dxa"/>
          </w:tcPr>
          <w:p w14:paraId="120A9CB0" w14:textId="659757A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HORA</w:t>
            </w:r>
          </w:p>
        </w:tc>
        <w:tc>
          <w:tcPr>
            <w:tcW w:w="3969" w:type="dxa"/>
          </w:tcPr>
          <w:p w14:paraId="3C29D1FF" w14:textId="69A5AD1B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MEDICAMENTO</w:t>
            </w:r>
          </w:p>
        </w:tc>
        <w:tc>
          <w:tcPr>
            <w:tcW w:w="1984" w:type="dxa"/>
          </w:tcPr>
          <w:p w14:paraId="2B69F71C" w14:textId="76F06F26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VIA</w:t>
            </w:r>
          </w:p>
        </w:tc>
        <w:tc>
          <w:tcPr>
            <w:tcW w:w="1545" w:type="dxa"/>
          </w:tcPr>
          <w:p w14:paraId="1B39ADFD" w14:textId="48E5B57A" w:rsidR="00043698" w:rsidRDefault="00043698">
            <w:pPr>
              <w:rPr>
                <w:lang w:val="es-CO"/>
              </w:rPr>
            </w:pPr>
            <w:r>
              <w:rPr>
                <w:lang w:val="es-CO"/>
              </w:rPr>
              <w:t>DOSIS</w:t>
            </w:r>
          </w:p>
        </w:tc>
      </w:tr>
      <w:tr w:rsidR="00043698" w14:paraId="79A633F2" w14:textId="77777777" w:rsidTr="003F026C">
        <w:trPr>
          <w:trHeight w:val="424"/>
        </w:trPr>
        <w:tc>
          <w:tcPr>
            <w:tcW w:w="1668" w:type="dxa"/>
          </w:tcPr>
          <w:p w14:paraId="087DDDC0" w14:textId="604F872C" w:rsidR="00043698" w:rsidRDefault="003F026C">
            <w:pPr>
              <w:rPr>
                <w:lang w:val="es-CO"/>
              </w:rPr>
            </w:pPr>
            <w:proofErr w:type="gramStart"/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r w:rsidR="00F336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696" w:rsidRPr="00F33696">
              <w:rPr>
                <w:rFonts w:ascii="Arial" w:hAnsi="Arial" w:cs="Arial"/>
                <w:sz w:val="24"/>
                <w:szCs w:val="24"/>
              </w:rPr>
              <w:t>horaM</w:t>
            </w:r>
            <w:proofErr w:type="spellEnd"/>
            <w:proofErr w:type="gram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969" w:type="dxa"/>
          </w:tcPr>
          <w:p w14:paraId="5FB0D2EF" w14:textId="08C843DD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medicacionM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984" w:type="dxa"/>
          </w:tcPr>
          <w:p w14:paraId="1D98FFE8" w14:textId="3527B0EC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viaM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1545" w:type="dxa"/>
          </w:tcPr>
          <w:p w14:paraId="119E1C09" w14:textId="17C9C285" w:rsidR="00043698" w:rsidRDefault="003F026C">
            <w:pPr>
              <w:rPr>
                <w:lang w:val="es-CO"/>
              </w:rPr>
            </w:pPr>
            <w:r w:rsidRPr="00895473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9210C5">
              <w:rPr>
                <w:rFonts w:ascii="Arial" w:hAnsi="Arial" w:cs="Arial"/>
                <w:sz w:val="24"/>
                <w:szCs w:val="24"/>
              </w:rPr>
              <w:t>dosisM</w:t>
            </w:r>
            <w:proofErr w:type="spellEnd"/>
            <w:r w:rsidRPr="00895473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83ECCB6" w14:textId="77777777" w:rsidR="00043698" w:rsidRPr="005F676B" w:rsidRDefault="00043698">
      <w:pPr>
        <w:rPr>
          <w:lang w:val="es-CO"/>
        </w:rPr>
      </w:pPr>
    </w:p>
    <w:sectPr w:rsidR="00043698" w:rsidRPr="005F676B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36F77" w14:textId="77777777" w:rsidR="00E646E0" w:rsidRDefault="00E646E0" w:rsidP="00A01AB1">
      <w:pPr>
        <w:spacing w:after="0" w:line="240" w:lineRule="auto"/>
      </w:pPr>
      <w:r>
        <w:separator/>
      </w:r>
    </w:p>
  </w:endnote>
  <w:endnote w:type="continuationSeparator" w:id="0">
    <w:p w14:paraId="0AD6974E" w14:textId="77777777" w:rsidR="00E646E0" w:rsidRDefault="00E646E0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CBB2B" w14:textId="77777777" w:rsidR="00E646E0" w:rsidRDefault="00E646E0" w:rsidP="00A01AB1">
      <w:pPr>
        <w:spacing w:after="0" w:line="240" w:lineRule="auto"/>
      </w:pPr>
      <w:r>
        <w:separator/>
      </w:r>
    </w:p>
  </w:footnote>
  <w:footnote w:type="continuationSeparator" w:id="0">
    <w:p w14:paraId="0084A73C" w14:textId="77777777" w:rsidR="00E646E0" w:rsidRDefault="00E646E0" w:rsidP="00A01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A"/>
    <w:rsid w:val="00015CA2"/>
    <w:rsid w:val="000234E0"/>
    <w:rsid w:val="00031EBA"/>
    <w:rsid w:val="000328E7"/>
    <w:rsid w:val="00034AD4"/>
    <w:rsid w:val="00043698"/>
    <w:rsid w:val="00043E68"/>
    <w:rsid w:val="00055585"/>
    <w:rsid w:val="0006365C"/>
    <w:rsid w:val="00084FD8"/>
    <w:rsid w:val="00087FF5"/>
    <w:rsid w:val="000D2471"/>
    <w:rsid w:val="000F6F97"/>
    <w:rsid w:val="00105D3B"/>
    <w:rsid w:val="001218F1"/>
    <w:rsid w:val="00122897"/>
    <w:rsid w:val="00127C19"/>
    <w:rsid w:val="00141993"/>
    <w:rsid w:val="001750E9"/>
    <w:rsid w:val="00180920"/>
    <w:rsid w:val="00193CE6"/>
    <w:rsid w:val="001967F2"/>
    <w:rsid w:val="001B5912"/>
    <w:rsid w:val="001D6CD9"/>
    <w:rsid w:val="001E4ECB"/>
    <w:rsid w:val="001F2DC1"/>
    <w:rsid w:val="002009F7"/>
    <w:rsid w:val="00215398"/>
    <w:rsid w:val="00231520"/>
    <w:rsid w:val="002410EA"/>
    <w:rsid w:val="002803EC"/>
    <w:rsid w:val="002A2340"/>
    <w:rsid w:val="002B0815"/>
    <w:rsid w:val="002C65E2"/>
    <w:rsid w:val="002C7E8E"/>
    <w:rsid w:val="002D21DE"/>
    <w:rsid w:val="002D2795"/>
    <w:rsid w:val="002F13C1"/>
    <w:rsid w:val="00304120"/>
    <w:rsid w:val="0032051C"/>
    <w:rsid w:val="00322512"/>
    <w:rsid w:val="00343536"/>
    <w:rsid w:val="003458E9"/>
    <w:rsid w:val="00366B75"/>
    <w:rsid w:val="00375556"/>
    <w:rsid w:val="003810F0"/>
    <w:rsid w:val="00384920"/>
    <w:rsid w:val="003B1516"/>
    <w:rsid w:val="003B3992"/>
    <w:rsid w:val="003D43F5"/>
    <w:rsid w:val="003D4523"/>
    <w:rsid w:val="003E490E"/>
    <w:rsid w:val="003F026C"/>
    <w:rsid w:val="00405D68"/>
    <w:rsid w:val="00447C42"/>
    <w:rsid w:val="00456730"/>
    <w:rsid w:val="004635FB"/>
    <w:rsid w:val="00465D19"/>
    <w:rsid w:val="004A17D5"/>
    <w:rsid w:val="004A765B"/>
    <w:rsid w:val="004B27D7"/>
    <w:rsid w:val="004B5FA0"/>
    <w:rsid w:val="004C45D3"/>
    <w:rsid w:val="004D29B3"/>
    <w:rsid w:val="004D564D"/>
    <w:rsid w:val="004E3FAD"/>
    <w:rsid w:val="004F2EE9"/>
    <w:rsid w:val="005078DC"/>
    <w:rsid w:val="00515C71"/>
    <w:rsid w:val="00531303"/>
    <w:rsid w:val="00534B33"/>
    <w:rsid w:val="0054329B"/>
    <w:rsid w:val="0054692C"/>
    <w:rsid w:val="00550F10"/>
    <w:rsid w:val="005574BE"/>
    <w:rsid w:val="00560D1F"/>
    <w:rsid w:val="00561729"/>
    <w:rsid w:val="00593BDD"/>
    <w:rsid w:val="00594E9D"/>
    <w:rsid w:val="005A3C52"/>
    <w:rsid w:val="005A4499"/>
    <w:rsid w:val="005E6D02"/>
    <w:rsid w:val="005F676B"/>
    <w:rsid w:val="005F77A5"/>
    <w:rsid w:val="00601E39"/>
    <w:rsid w:val="00620AA6"/>
    <w:rsid w:val="006220C2"/>
    <w:rsid w:val="00625742"/>
    <w:rsid w:val="0063761F"/>
    <w:rsid w:val="006419E9"/>
    <w:rsid w:val="00647B67"/>
    <w:rsid w:val="00675A23"/>
    <w:rsid w:val="00675BC1"/>
    <w:rsid w:val="00677646"/>
    <w:rsid w:val="00685F91"/>
    <w:rsid w:val="006A1130"/>
    <w:rsid w:val="006A7574"/>
    <w:rsid w:val="006B25BC"/>
    <w:rsid w:val="006B7599"/>
    <w:rsid w:val="006C6590"/>
    <w:rsid w:val="006F118F"/>
    <w:rsid w:val="006F2F87"/>
    <w:rsid w:val="00705F49"/>
    <w:rsid w:val="00732C10"/>
    <w:rsid w:val="0076342E"/>
    <w:rsid w:val="00773068"/>
    <w:rsid w:val="007957CE"/>
    <w:rsid w:val="007A217B"/>
    <w:rsid w:val="007A2AA1"/>
    <w:rsid w:val="007C43F4"/>
    <w:rsid w:val="007C6A15"/>
    <w:rsid w:val="007D67D0"/>
    <w:rsid w:val="007E520C"/>
    <w:rsid w:val="007E5532"/>
    <w:rsid w:val="007F5B47"/>
    <w:rsid w:val="008122BA"/>
    <w:rsid w:val="008263E1"/>
    <w:rsid w:val="00833FD2"/>
    <w:rsid w:val="00844C86"/>
    <w:rsid w:val="00845EF5"/>
    <w:rsid w:val="00846FBD"/>
    <w:rsid w:val="00850F00"/>
    <w:rsid w:val="00853A66"/>
    <w:rsid w:val="00861D2E"/>
    <w:rsid w:val="00867590"/>
    <w:rsid w:val="00871896"/>
    <w:rsid w:val="008843E8"/>
    <w:rsid w:val="00886A8E"/>
    <w:rsid w:val="00890988"/>
    <w:rsid w:val="00895473"/>
    <w:rsid w:val="008A1BA2"/>
    <w:rsid w:val="008B52D1"/>
    <w:rsid w:val="008B650E"/>
    <w:rsid w:val="008C6753"/>
    <w:rsid w:val="009210C5"/>
    <w:rsid w:val="00926E06"/>
    <w:rsid w:val="0093482A"/>
    <w:rsid w:val="00960863"/>
    <w:rsid w:val="00972651"/>
    <w:rsid w:val="00977E0A"/>
    <w:rsid w:val="0098078D"/>
    <w:rsid w:val="00986951"/>
    <w:rsid w:val="00994EB9"/>
    <w:rsid w:val="009A3320"/>
    <w:rsid w:val="009D0702"/>
    <w:rsid w:val="009D3B1A"/>
    <w:rsid w:val="009E0C7D"/>
    <w:rsid w:val="009E6692"/>
    <w:rsid w:val="009F1953"/>
    <w:rsid w:val="00A01AB1"/>
    <w:rsid w:val="00A01EF3"/>
    <w:rsid w:val="00A0222D"/>
    <w:rsid w:val="00A14DB2"/>
    <w:rsid w:val="00A206D2"/>
    <w:rsid w:val="00A24E8B"/>
    <w:rsid w:val="00A4420F"/>
    <w:rsid w:val="00A637D8"/>
    <w:rsid w:val="00A91A4A"/>
    <w:rsid w:val="00A96534"/>
    <w:rsid w:val="00A9653F"/>
    <w:rsid w:val="00AB1ACD"/>
    <w:rsid w:val="00AB1AF1"/>
    <w:rsid w:val="00AB53EE"/>
    <w:rsid w:val="00AC54DD"/>
    <w:rsid w:val="00AE12BA"/>
    <w:rsid w:val="00AE5817"/>
    <w:rsid w:val="00AE69FB"/>
    <w:rsid w:val="00AF240E"/>
    <w:rsid w:val="00AF4476"/>
    <w:rsid w:val="00B03576"/>
    <w:rsid w:val="00B14BD5"/>
    <w:rsid w:val="00B304A1"/>
    <w:rsid w:val="00B31235"/>
    <w:rsid w:val="00B41962"/>
    <w:rsid w:val="00B76DFD"/>
    <w:rsid w:val="00B84D04"/>
    <w:rsid w:val="00B86586"/>
    <w:rsid w:val="00B958BE"/>
    <w:rsid w:val="00BA12BC"/>
    <w:rsid w:val="00BB08EF"/>
    <w:rsid w:val="00BC3851"/>
    <w:rsid w:val="00BE4760"/>
    <w:rsid w:val="00BF031E"/>
    <w:rsid w:val="00C01070"/>
    <w:rsid w:val="00C01E2F"/>
    <w:rsid w:val="00C05888"/>
    <w:rsid w:val="00C32768"/>
    <w:rsid w:val="00C37AAD"/>
    <w:rsid w:val="00C50185"/>
    <w:rsid w:val="00C54257"/>
    <w:rsid w:val="00C5555F"/>
    <w:rsid w:val="00C620DD"/>
    <w:rsid w:val="00C660E1"/>
    <w:rsid w:val="00C80C2B"/>
    <w:rsid w:val="00C915C5"/>
    <w:rsid w:val="00C976F0"/>
    <w:rsid w:val="00CB3FC8"/>
    <w:rsid w:val="00CD24BC"/>
    <w:rsid w:val="00CE4C98"/>
    <w:rsid w:val="00CF7110"/>
    <w:rsid w:val="00D065CD"/>
    <w:rsid w:val="00D1461A"/>
    <w:rsid w:val="00D14807"/>
    <w:rsid w:val="00D15431"/>
    <w:rsid w:val="00D2492A"/>
    <w:rsid w:val="00D261C9"/>
    <w:rsid w:val="00D35AA5"/>
    <w:rsid w:val="00D60AE5"/>
    <w:rsid w:val="00D66770"/>
    <w:rsid w:val="00D77C43"/>
    <w:rsid w:val="00DA7773"/>
    <w:rsid w:val="00DB3C63"/>
    <w:rsid w:val="00DD03FA"/>
    <w:rsid w:val="00DF364B"/>
    <w:rsid w:val="00E06111"/>
    <w:rsid w:val="00E12687"/>
    <w:rsid w:val="00E24D30"/>
    <w:rsid w:val="00E26E85"/>
    <w:rsid w:val="00E43890"/>
    <w:rsid w:val="00E5089B"/>
    <w:rsid w:val="00E646E0"/>
    <w:rsid w:val="00E6721C"/>
    <w:rsid w:val="00E70370"/>
    <w:rsid w:val="00E8166E"/>
    <w:rsid w:val="00E90504"/>
    <w:rsid w:val="00EA1454"/>
    <w:rsid w:val="00EA3B3C"/>
    <w:rsid w:val="00EC4EBA"/>
    <w:rsid w:val="00EC6A06"/>
    <w:rsid w:val="00EE5F13"/>
    <w:rsid w:val="00EF537F"/>
    <w:rsid w:val="00F01C8A"/>
    <w:rsid w:val="00F33696"/>
    <w:rsid w:val="00F42C07"/>
    <w:rsid w:val="00F51591"/>
    <w:rsid w:val="00F832DC"/>
    <w:rsid w:val="00F94C42"/>
    <w:rsid w:val="00FA1071"/>
    <w:rsid w:val="00FA42B5"/>
    <w:rsid w:val="00FA521A"/>
    <w:rsid w:val="00FB7834"/>
    <w:rsid w:val="00F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83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61D2E"/>
    <w:pPr>
      <w:ind w:left="720"/>
      <w:contextualSpacing/>
    </w:pPr>
  </w:style>
  <w:style w:type="table" w:styleId="Tablaconcuadrcula">
    <w:name w:val="Table Grid"/>
    <w:basedOn w:val="Tablanormal"/>
    <w:uiPriority w:val="59"/>
    <w:rsid w:val="00986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1967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97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FB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01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3.xml><?xml version="1.0" encoding="utf-8"?>
<ds:datastoreItem xmlns:ds="http://schemas.openxmlformats.org/officeDocument/2006/customXml" ds:itemID="{9C02825D-6C99-4BB0-AFA4-A3CDFA69EF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2020-10-17T00:17:00Z</dcterms:created>
  <dcterms:modified xsi:type="dcterms:W3CDTF">2020-10-17T22:40:00Z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
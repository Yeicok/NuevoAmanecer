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850F00" w14:paraId="41D6EDA1" w14:textId="77777777" w:rsidTr="00850F00">
        <w:trPr>
          <w:trHeight w:val="416"/>
        </w:trPr>
        <w:tc>
          <w:tcPr>
            <w:tcW w:w="5884" w:type="dxa"/>
          </w:tcPr>
          <w:p w14:paraId="24D3396F" w14:textId="77777777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850F00">
        <w:trPr>
          <w:trHeight w:val="424"/>
        </w:trPr>
        <w:tc>
          <w:tcPr>
            <w:tcW w:w="5884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643B922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1952"/>
        <w:gridCol w:w="5545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78B4A5A6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086DE02C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12FF67B5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953"/>
        <w:gridCol w:w="5549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543D39B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0C55A0E1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73E7AC9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descripcionB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957"/>
        <w:gridCol w:w="5547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5619B65A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3889"/>
        <w:gridCol w:w="1946"/>
        <w:gridCol w:w="1534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33757AC1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 w:rsidRPr="00F33696">
              <w:rPr>
                <w:rFonts w:ascii="Arial" w:hAnsi="Arial" w:cs="Arial"/>
                <w:sz w:val="24"/>
                <w:szCs w:val="24"/>
              </w:rPr>
              <w:t>horasM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1F0BA" w14:textId="77777777" w:rsidR="004561E0" w:rsidRDefault="004561E0" w:rsidP="00A01AB1">
      <w:pPr>
        <w:spacing w:after="0" w:line="240" w:lineRule="auto"/>
      </w:pPr>
      <w:r>
        <w:separator/>
      </w:r>
    </w:p>
  </w:endnote>
  <w:endnote w:type="continuationSeparator" w:id="0">
    <w:p w14:paraId="6ED44687" w14:textId="77777777" w:rsidR="004561E0" w:rsidRDefault="004561E0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4E9DC" w14:textId="77777777" w:rsidR="004561E0" w:rsidRDefault="004561E0" w:rsidP="00A01AB1">
      <w:pPr>
        <w:spacing w:after="0" w:line="240" w:lineRule="auto"/>
      </w:pPr>
      <w:r>
        <w:separator/>
      </w:r>
    </w:p>
  </w:footnote>
  <w:footnote w:type="continuationSeparator" w:id="0">
    <w:p w14:paraId="7A635E91" w14:textId="77777777" w:rsidR="004561E0" w:rsidRDefault="004561E0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376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1E0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1454"/>
    <w:rsid w:val="00EA3B3C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